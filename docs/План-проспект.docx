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A33" w14:textId="77777777"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21445F" wp14:editId="5148A530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0132" w14:textId="77777777"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14:paraId="78A78665" w14:textId="77777777"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14:paraId="4DDBC97A" w14:textId="77777777"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14:paraId="03CD36C0" w14:textId="77777777"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72BA06AA" w14:textId="77777777"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14:paraId="659E9A52" w14:textId="77777777"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3"/>
        <w:gridCol w:w="4702"/>
      </w:tblGrid>
      <w:tr w:rsidR="005C1C37" w:rsidRPr="002B1DF8" w14:paraId="43229BA8" w14:textId="77777777" w:rsidTr="007A6C35">
        <w:tc>
          <w:tcPr>
            <w:tcW w:w="4785" w:type="dxa"/>
          </w:tcPr>
          <w:p w14:paraId="109331A8" w14:textId="77777777" w:rsidR="005C1C37" w:rsidRPr="006254E7" w:rsidRDefault="005C1C37" w:rsidP="007A6C35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14:paraId="79E4A2CA" w14:textId="77777777" w:rsidR="005C1C37" w:rsidRPr="006254E7" w:rsidRDefault="005C1C37" w:rsidP="007A6C35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14:paraId="53461864" w14:textId="77777777" w:rsidR="005C1C37" w:rsidRPr="002B1DF8" w:rsidRDefault="005C1C37" w:rsidP="007A6C35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14:paraId="21BA4204" w14:textId="77777777"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14:paraId="2804FEF1" w14:textId="77777777" w:rsidTr="009E277F">
        <w:trPr>
          <w:trHeight w:val="503"/>
        </w:trPr>
        <w:tc>
          <w:tcPr>
            <w:tcW w:w="9640" w:type="dxa"/>
            <w:gridSpan w:val="4"/>
          </w:tcPr>
          <w:p w14:paraId="01835FF6" w14:textId="77777777" w:rsidR="00327171" w:rsidRPr="00D90E7D" w:rsidRDefault="005C1C37" w:rsidP="007A6C35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Махмудов </w:t>
            </w:r>
            <w:proofErr w:type="spellStart"/>
            <w:r>
              <w:rPr>
                <w:b/>
                <w:sz w:val="28"/>
                <w:szCs w:val="28"/>
              </w:rPr>
              <w:t>Бобурбек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Нодирбекович</w:t>
            </w:r>
            <w:proofErr w:type="spellEnd"/>
          </w:p>
        </w:tc>
      </w:tr>
      <w:tr w:rsidR="00327171" w:rsidRPr="00BB53AC" w14:paraId="7A5D325B" w14:textId="77777777" w:rsidTr="009E277F">
        <w:trPr>
          <w:trHeight w:val="810"/>
        </w:trPr>
        <w:tc>
          <w:tcPr>
            <w:tcW w:w="9640" w:type="dxa"/>
            <w:gridSpan w:val="4"/>
          </w:tcPr>
          <w:p w14:paraId="62B51B39" w14:textId="7D8E130A" w:rsidR="00327171" w:rsidRPr="0033719B" w:rsidRDefault="00327171" w:rsidP="007A6C35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481B55">
              <w:rPr>
                <w:b/>
                <w:bCs/>
                <w:sz w:val="28"/>
                <w:szCs w:val="28"/>
              </w:rPr>
              <w:t>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14:paraId="58E23D79" w14:textId="77777777" w:rsidR="00327171" w:rsidRPr="00D90E7D" w:rsidRDefault="00327171" w:rsidP="007A6C3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14:paraId="151DEB55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14:paraId="6461C05F" w14:textId="09927CBD" w:rsidR="00327171" w:rsidRPr="008000B1" w:rsidRDefault="003B7D25" w:rsidP="007A6C35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3B7D25">
              <w:rPr>
                <w:b/>
                <w:szCs w:val="24"/>
              </w:rPr>
              <w:t>План-проспект</w:t>
            </w:r>
            <w:r w:rsidR="00327171" w:rsidRPr="008000B1">
              <w:rPr>
                <w:b/>
                <w:szCs w:val="24"/>
              </w:rPr>
              <w:t xml:space="preserve"> </w:t>
            </w:r>
            <w:r w:rsidR="00327171">
              <w:rPr>
                <w:b/>
                <w:szCs w:val="24"/>
              </w:rPr>
              <w:t>«бакалавр» по направлению 09.03.02</w:t>
            </w:r>
            <w:r w:rsidR="00327171"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14:paraId="2D5A4249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14:paraId="37D9E828" w14:textId="77777777" w:rsidR="00327171" w:rsidRPr="003B1A84" w:rsidRDefault="00327171" w:rsidP="007A6C35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3DAC1CED" w14:textId="77777777" w:rsidR="00624437" w:rsidRDefault="00624437" w:rsidP="007A6C35">
            <w:pPr>
              <w:spacing w:before="0" w:after="0" w:line="360" w:lineRule="auto"/>
              <w:jc w:val="right"/>
              <w:rPr>
                <w:sz w:val="28"/>
              </w:rPr>
            </w:pPr>
          </w:p>
          <w:p w14:paraId="0EDE7423" w14:textId="77777777" w:rsidR="00327171" w:rsidRDefault="00327171" w:rsidP="007A6C35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14:paraId="071A137F" w14:textId="77777777" w:rsidR="00327171" w:rsidRDefault="00327171" w:rsidP="007A6C35">
            <w:pPr>
              <w:spacing w:before="0" w:after="0" w:line="360" w:lineRule="auto"/>
              <w:jc w:val="right"/>
              <w:rPr>
                <w:sz w:val="28"/>
              </w:rPr>
            </w:pPr>
          </w:p>
          <w:p w14:paraId="0E6AAC22" w14:textId="77777777" w:rsidR="00327171" w:rsidRPr="00D05AC2" w:rsidRDefault="00327171" w:rsidP="007A6C35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14:paraId="4D821708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14:paraId="7AADAB41" w14:textId="77777777" w:rsidR="00327171" w:rsidRPr="0040006D" w:rsidRDefault="00327171" w:rsidP="007A6C35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14:paraId="738FDA6A" w14:textId="77777777" w:rsidR="00327171" w:rsidRPr="005A3708" w:rsidRDefault="00327171" w:rsidP="007A6C35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14:paraId="70BB13CF" w14:textId="77777777" w:rsidR="00327171" w:rsidRPr="005A3708" w:rsidRDefault="00327171" w:rsidP="007A6C35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14:paraId="53F3DD6A" w14:textId="77777777" w:rsidR="00327171" w:rsidRPr="008000B1" w:rsidRDefault="00327171" w:rsidP="007A6C35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14:paraId="03880672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14:paraId="12BA5A7C" w14:textId="77777777" w:rsidR="00327171" w:rsidRPr="005A3708" w:rsidRDefault="00327171" w:rsidP="007A6C35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14:paraId="122E12F4" w14:textId="77777777" w:rsidR="00327171" w:rsidRPr="005A3708" w:rsidRDefault="00327171" w:rsidP="007A6C35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14:paraId="0C99CE32" w14:textId="77777777" w:rsidR="00327171" w:rsidRPr="005A3708" w:rsidRDefault="00327171" w:rsidP="007A6C35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14:paraId="56FB4967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14:paraId="146BF252" w14:textId="77777777"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14:paraId="0C3C0264" w14:textId="77777777"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14:paraId="75347E8E" w14:textId="77777777" w:rsidR="00327171" w:rsidRPr="005A3708" w:rsidRDefault="00327171" w:rsidP="007A6C35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14:paraId="79E811AE" w14:textId="77777777" w:rsidR="00327171" w:rsidRPr="00DE2B86" w:rsidRDefault="00327171" w:rsidP="007A6C35">
            <w:pPr>
              <w:spacing w:before="0" w:after="0"/>
              <w:rPr>
                <w:b/>
                <w:szCs w:val="24"/>
              </w:rPr>
            </w:pPr>
            <w:proofErr w:type="spellStart"/>
            <w:r w:rsidRPr="00DE2B86">
              <w:rPr>
                <w:b/>
                <w:szCs w:val="24"/>
              </w:rPr>
              <w:t>Бумарин</w:t>
            </w:r>
            <w:proofErr w:type="spellEnd"/>
            <w:r w:rsidRPr="00DE2B86">
              <w:rPr>
                <w:b/>
                <w:szCs w:val="24"/>
              </w:rPr>
              <w:t xml:space="preserve"> Д.П.</w:t>
            </w:r>
          </w:p>
        </w:tc>
      </w:tr>
      <w:tr w:rsidR="00327171" w:rsidRPr="00DE2B86" w14:paraId="0B4FDB56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14:paraId="013BE4BD" w14:textId="77777777"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14:paraId="71C2E4D9" w14:textId="77777777" w:rsidR="00327171" w:rsidRPr="005A3708" w:rsidRDefault="00327171" w:rsidP="007A6C35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14:paraId="5CD24FE5" w14:textId="77777777" w:rsidR="00327171" w:rsidRPr="00DE2B86" w:rsidRDefault="00327171" w:rsidP="007A6C35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14:paraId="4068F9C8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14:paraId="119E2F3D" w14:textId="77777777" w:rsidR="00327171" w:rsidRPr="0040006D" w:rsidRDefault="00327171" w:rsidP="007A6C35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14:paraId="7C86E516" w14:textId="77777777" w:rsidR="00327171" w:rsidRDefault="00327171" w:rsidP="007A6C35">
            <w:pPr>
              <w:spacing w:before="0" w:after="0"/>
              <w:jc w:val="center"/>
              <w:rPr>
                <w:b/>
                <w:szCs w:val="24"/>
              </w:rPr>
            </w:pPr>
          </w:p>
          <w:p w14:paraId="5E0F8A75" w14:textId="77777777" w:rsidR="00327171" w:rsidRPr="0040006D" w:rsidRDefault="00327171" w:rsidP="007A6C35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14:paraId="153F81F3" w14:textId="77777777" w:rsidR="00327171" w:rsidRPr="00DE2B86" w:rsidRDefault="00043820" w:rsidP="007A6C35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14:paraId="6D61BD77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14:paraId="16433178" w14:textId="77777777" w:rsidR="00327171" w:rsidRPr="005A3708" w:rsidRDefault="00327171" w:rsidP="007A6C35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14:paraId="2ACD8AD5" w14:textId="77777777" w:rsidR="00327171" w:rsidRPr="005A3708" w:rsidRDefault="00327171" w:rsidP="007A6C35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14:paraId="2A53D6BC" w14:textId="77777777" w:rsidR="00327171" w:rsidRPr="005A3708" w:rsidRDefault="00327171" w:rsidP="007A6C35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14:paraId="414B0E53" w14:textId="77777777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14:paraId="59AE6FE5" w14:textId="77777777" w:rsidR="00327171" w:rsidRPr="005A3708" w:rsidRDefault="00327171" w:rsidP="007A6C35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14:paraId="1407932A" w14:textId="77777777" w:rsidR="00327171" w:rsidRPr="005A3708" w:rsidRDefault="00327171" w:rsidP="007A6C35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14:paraId="01A5661D" w14:textId="77777777" w:rsidR="00327171" w:rsidRPr="005A3708" w:rsidRDefault="00327171" w:rsidP="007A6C35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14:paraId="77714AEF" w14:textId="77777777"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054B4C0" w14:textId="77777777"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6ACF70" w14:textId="139A2782" w:rsidR="005C1C37" w:rsidRPr="003B7D25" w:rsidRDefault="005C1C37">
      <w:pPr>
        <w:spacing w:before="0" w:after="200" w:line="276" w:lineRule="auto"/>
        <w:rPr>
          <w:sz w:val="28"/>
          <w:szCs w:val="28"/>
        </w:rPr>
      </w:pPr>
    </w:p>
    <w:p w14:paraId="4E20BEF4" w14:textId="1D5F0602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ВВЕДЕНИЕ</w:t>
      </w:r>
      <w:r w:rsidRPr="003B7D25">
        <w:rPr>
          <w:sz w:val="28"/>
          <w:szCs w:val="28"/>
        </w:rPr>
        <w:tab/>
      </w:r>
    </w:p>
    <w:p w14:paraId="594A7281" w14:textId="0FFD2A80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>
        <w:rPr>
          <w:sz w:val="28"/>
          <w:szCs w:val="28"/>
        </w:rPr>
        <w:t xml:space="preserve">ГЛАВА 1. </w:t>
      </w:r>
      <w:r w:rsidRPr="003B7D25">
        <w:rPr>
          <w:sz w:val="28"/>
          <w:szCs w:val="28"/>
        </w:rPr>
        <w:t>АНАЛИЗ ПРЕДМЕТНОЙ ОБЛАСТИ</w:t>
      </w:r>
      <w:r>
        <w:rPr>
          <w:sz w:val="28"/>
          <w:szCs w:val="28"/>
        </w:rPr>
        <w:t xml:space="preserve"> – готовность 90%</w:t>
      </w:r>
      <w:r w:rsidRPr="003B7D25">
        <w:rPr>
          <w:sz w:val="28"/>
          <w:szCs w:val="28"/>
        </w:rPr>
        <w:tab/>
      </w:r>
    </w:p>
    <w:p w14:paraId="1817A3DF" w14:textId="29376D53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1.1. Термины и определения</w:t>
      </w:r>
      <w:bookmarkStart w:id="1" w:name="_GoBack"/>
      <w:bookmarkEnd w:id="1"/>
      <w:r w:rsidRPr="003B7D25">
        <w:rPr>
          <w:sz w:val="28"/>
          <w:szCs w:val="28"/>
        </w:rPr>
        <w:tab/>
      </w:r>
    </w:p>
    <w:p w14:paraId="5DF64FCB" w14:textId="4A3111DA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1.2. Общий принцип работы систем веб-шаблонов</w:t>
      </w:r>
      <w:r w:rsidRPr="003B7D25">
        <w:rPr>
          <w:sz w:val="28"/>
          <w:szCs w:val="28"/>
        </w:rPr>
        <w:tab/>
      </w:r>
    </w:p>
    <w:p w14:paraId="4D5FF7E9" w14:textId="2B1A8AE0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1.3. Обзор существующих решений</w:t>
      </w:r>
      <w:r w:rsidRPr="003B7D25">
        <w:rPr>
          <w:sz w:val="28"/>
          <w:szCs w:val="28"/>
        </w:rPr>
        <w:tab/>
      </w:r>
    </w:p>
    <w:p w14:paraId="75B68553" w14:textId="21A8D04E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1.4. Основные причины низкой производительности шаблонизаторов</w:t>
      </w:r>
      <w:r w:rsidRPr="003B7D25">
        <w:rPr>
          <w:sz w:val="28"/>
          <w:szCs w:val="28"/>
        </w:rPr>
        <w:tab/>
      </w:r>
    </w:p>
    <w:p w14:paraId="7625BFA1" w14:textId="454F5570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1.5. Цели и задачи</w:t>
      </w:r>
      <w:r w:rsidRPr="003B7D25">
        <w:rPr>
          <w:sz w:val="28"/>
          <w:szCs w:val="28"/>
        </w:rPr>
        <w:tab/>
      </w:r>
    </w:p>
    <w:p w14:paraId="213574B5" w14:textId="1B322F5A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>
        <w:rPr>
          <w:sz w:val="28"/>
          <w:szCs w:val="28"/>
        </w:rPr>
        <w:t xml:space="preserve">ГЛАВА 2. </w:t>
      </w:r>
      <w:r w:rsidRPr="003B7D25">
        <w:rPr>
          <w:sz w:val="28"/>
          <w:szCs w:val="28"/>
        </w:rPr>
        <w:t>ИССЛЕДОВАНИЕ ВОЗМОЖНЫХ СПОСОБОВ ПОВЫШЕНИЯ ПРОИЗВО</w:t>
      </w:r>
      <w:r>
        <w:rPr>
          <w:sz w:val="28"/>
          <w:szCs w:val="28"/>
        </w:rPr>
        <w:t>ДИТЕЛЬНОСТИ СИСТЕМ ВЕБ ШАБЛОНОВ – готовность 100%</w:t>
      </w:r>
    </w:p>
    <w:p w14:paraId="1ACB08EA" w14:textId="44FA4F56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2.1. Устранение причины низкой производительности, связанной с использованием интерпретаторов</w:t>
      </w:r>
      <w:r w:rsidRPr="003B7D25">
        <w:rPr>
          <w:sz w:val="28"/>
          <w:szCs w:val="28"/>
        </w:rPr>
        <w:tab/>
      </w:r>
    </w:p>
    <w:p w14:paraId="7A21C595" w14:textId="43AAA16D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2.2. Уменьшение операций по выделению памяти</w:t>
      </w:r>
      <w:r w:rsidRPr="003B7D25">
        <w:rPr>
          <w:sz w:val="28"/>
          <w:szCs w:val="28"/>
        </w:rPr>
        <w:tab/>
      </w:r>
    </w:p>
    <w:p w14:paraId="7CA5D764" w14:textId="2CF7622A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2.3. Альтернатива сборщику мусора</w:t>
      </w:r>
      <w:r w:rsidRPr="003B7D25">
        <w:rPr>
          <w:sz w:val="28"/>
          <w:szCs w:val="28"/>
        </w:rPr>
        <w:tab/>
      </w:r>
    </w:p>
    <w:p w14:paraId="014517AF" w14:textId="17320DB2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2.4. Кеширование наиболее часто используемых шаблонов</w:t>
      </w:r>
      <w:r w:rsidRPr="003B7D25">
        <w:rPr>
          <w:sz w:val="28"/>
          <w:szCs w:val="28"/>
        </w:rPr>
        <w:tab/>
      </w:r>
    </w:p>
    <w:p w14:paraId="52AA4DE5" w14:textId="15D87D34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2.5. Решение проблемы простоя системных ресурсов</w:t>
      </w:r>
      <w:r w:rsidRPr="003B7D25">
        <w:rPr>
          <w:sz w:val="28"/>
          <w:szCs w:val="28"/>
        </w:rPr>
        <w:tab/>
      </w:r>
    </w:p>
    <w:p w14:paraId="6A7B224E" w14:textId="3EDB97E9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2.6. Выбор языка программирования</w:t>
      </w:r>
      <w:r w:rsidRPr="003B7D25">
        <w:rPr>
          <w:sz w:val="28"/>
          <w:szCs w:val="28"/>
        </w:rPr>
        <w:tab/>
      </w:r>
    </w:p>
    <w:p w14:paraId="10E00705" w14:textId="410FC270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2.7. RESTful сервис, выполняющий роль системы веб шаблонов</w:t>
      </w:r>
      <w:r w:rsidRPr="003B7D25">
        <w:rPr>
          <w:sz w:val="28"/>
          <w:szCs w:val="28"/>
        </w:rPr>
        <w:tab/>
      </w:r>
    </w:p>
    <w:p w14:paraId="7D7A07E1" w14:textId="266D0445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>
        <w:rPr>
          <w:sz w:val="28"/>
          <w:szCs w:val="28"/>
        </w:rPr>
        <w:t xml:space="preserve">ГЛАВА 3. </w:t>
      </w:r>
      <w:r w:rsidRPr="003B7D25">
        <w:rPr>
          <w:sz w:val="28"/>
          <w:szCs w:val="28"/>
        </w:rPr>
        <w:t>ПРОЕКТИРОВАНИЕ СЕРВИСА ПО ПРЕДОСТАВЛЕН</w:t>
      </w:r>
      <w:r>
        <w:rPr>
          <w:sz w:val="28"/>
          <w:szCs w:val="28"/>
        </w:rPr>
        <w:t>ИЮ УСЛУГ СИСТЕМЫ ВЕБ-ШАБЛОНОВ – готовность 80%</w:t>
      </w:r>
    </w:p>
    <w:p w14:paraId="4D8D445D" w14:textId="6F34B9C6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3.1. Требования, предъявляемые к качеству разрабатываемой системы</w:t>
      </w:r>
      <w:r w:rsidRPr="003B7D25">
        <w:rPr>
          <w:sz w:val="28"/>
          <w:szCs w:val="28"/>
        </w:rPr>
        <w:tab/>
      </w:r>
    </w:p>
    <w:p w14:paraId="3F8486EA" w14:textId="4E52650D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3.2. Моделирование работы сервиса</w:t>
      </w:r>
      <w:r w:rsidRPr="003B7D25">
        <w:rPr>
          <w:sz w:val="28"/>
          <w:szCs w:val="28"/>
        </w:rPr>
        <w:tab/>
      </w:r>
    </w:p>
    <w:p w14:paraId="5A38A4C2" w14:textId="6635D9DB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3.3. Выбор инструментов</w:t>
      </w:r>
      <w:r w:rsidRPr="003B7D25">
        <w:rPr>
          <w:sz w:val="28"/>
          <w:szCs w:val="28"/>
        </w:rPr>
        <w:tab/>
      </w:r>
    </w:p>
    <w:p w14:paraId="4A1599F1" w14:textId="1F023E6E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3.4. Разработка сервиса</w:t>
      </w:r>
      <w:r w:rsidRPr="003B7D25">
        <w:rPr>
          <w:sz w:val="28"/>
          <w:szCs w:val="28"/>
        </w:rPr>
        <w:tab/>
      </w:r>
    </w:p>
    <w:p w14:paraId="39BF88DE" w14:textId="55C20588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3.5. Результат разработки, оценка производительности</w:t>
      </w:r>
      <w:r w:rsidRPr="003B7D25">
        <w:rPr>
          <w:sz w:val="28"/>
          <w:szCs w:val="28"/>
        </w:rPr>
        <w:tab/>
      </w:r>
    </w:p>
    <w:p w14:paraId="03F29015" w14:textId="0A289D00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3.6. Потенциал к масштабированию</w:t>
      </w:r>
      <w:r w:rsidRPr="003B7D25">
        <w:rPr>
          <w:sz w:val="28"/>
          <w:szCs w:val="28"/>
        </w:rPr>
        <w:tab/>
      </w:r>
    </w:p>
    <w:p w14:paraId="0B8E2A88" w14:textId="01EA4A24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 w:rsidRPr="003B7D25">
        <w:rPr>
          <w:sz w:val="28"/>
          <w:szCs w:val="28"/>
        </w:rPr>
        <w:t>ЗАКЛЮЧЕНИЕ</w:t>
      </w:r>
      <w:r w:rsidRPr="003B7D25">
        <w:rPr>
          <w:sz w:val="28"/>
          <w:szCs w:val="28"/>
        </w:rPr>
        <w:tab/>
      </w:r>
    </w:p>
    <w:p w14:paraId="68026005" w14:textId="0445C79F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>
        <w:rPr>
          <w:sz w:val="28"/>
          <w:szCs w:val="28"/>
        </w:rPr>
        <w:t>СПИСОК ЛИТЕРАТУРЫ – готовность 50%</w:t>
      </w:r>
    </w:p>
    <w:p w14:paraId="3E2A9DFF" w14:textId="191C5D69" w:rsidR="003B7D25" w:rsidRPr="003B7D25" w:rsidRDefault="003B7D25" w:rsidP="003B7D25">
      <w:pPr>
        <w:tabs>
          <w:tab w:val="left" w:pos="4230"/>
        </w:tabs>
        <w:rPr>
          <w:sz w:val="28"/>
          <w:szCs w:val="28"/>
        </w:rPr>
      </w:pPr>
      <w:r>
        <w:rPr>
          <w:sz w:val="28"/>
          <w:szCs w:val="28"/>
        </w:rPr>
        <w:t>ПРИЛОЖЕНИЕ А. – готовность 0%</w:t>
      </w:r>
    </w:p>
    <w:p w14:paraId="57A222E3" w14:textId="7925DD12" w:rsidR="007A6C35" w:rsidRPr="005C1C37" w:rsidRDefault="003B7D25" w:rsidP="003B7D25">
      <w:pPr>
        <w:tabs>
          <w:tab w:val="left" w:pos="4230"/>
        </w:tabs>
      </w:pPr>
      <w:r w:rsidRPr="003B7D25">
        <w:rPr>
          <w:sz w:val="28"/>
          <w:szCs w:val="28"/>
        </w:rPr>
        <w:t>ПРИЛОЖЕНИЕ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готовность 0%</w:t>
      </w:r>
      <w:r w:rsidRPr="003B7D25">
        <w:rPr>
          <w:sz w:val="28"/>
          <w:szCs w:val="28"/>
        </w:rPr>
        <w:tab/>
      </w:r>
    </w:p>
    <w:sectPr w:rsidR="007A6C35" w:rsidRPr="005C1C37" w:rsidSect="005C1C37">
      <w:headerReference w:type="default" r:id="rId9"/>
      <w:headerReference w:type="first" r:id="rId10"/>
      <w:footerReference w:type="first" r:id="rId11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83EA9" w14:textId="77777777" w:rsidR="00872A8A" w:rsidRDefault="00872A8A" w:rsidP="005C1C37">
      <w:pPr>
        <w:spacing w:before="0" w:after="0"/>
      </w:pPr>
      <w:r>
        <w:separator/>
      </w:r>
    </w:p>
  </w:endnote>
  <w:endnote w:type="continuationSeparator" w:id="0">
    <w:p w14:paraId="01C52114" w14:textId="77777777" w:rsidR="00872A8A" w:rsidRDefault="00872A8A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A4A7D" w14:textId="77777777" w:rsidR="00C540F0" w:rsidRDefault="00C540F0" w:rsidP="005C1C37">
    <w:pPr>
      <w:pStyle w:val="aa"/>
      <w:jc w:val="center"/>
    </w:pPr>
    <w:proofErr w:type="gramStart"/>
    <w:r>
      <w:rPr>
        <w:sz w:val="28"/>
        <w:szCs w:val="28"/>
      </w:rPr>
      <w:t>Москва  2020</w:t>
    </w:r>
    <w:proofErr w:type="gramEnd"/>
    <w:r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06175" w14:textId="77777777" w:rsidR="00872A8A" w:rsidRDefault="00872A8A" w:rsidP="005C1C37">
      <w:pPr>
        <w:spacing w:before="0" w:after="0"/>
      </w:pPr>
      <w:r>
        <w:separator/>
      </w:r>
    </w:p>
  </w:footnote>
  <w:footnote w:type="continuationSeparator" w:id="0">
    <w:p w14:paraId="04F1AAB9" w14:textId="77777777" w:rsidR="00872A8A" w:rsidRDefault="00872A8A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14:paraId="02B63B19" w14:textId="07362756" w:rsidR="00C540F0" w:rsidRDefault="00C540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D25">
          <w:rPr>
            <w:noProof/>
          </w:rPr>
          <w:t>2</w:t>
        </w:r>
        <w:r>
          <w:fldChar w:fldCharType="end"/>
        </w:r>
      </w:p>
    </w:sdtContent>
  </w:sdt>
  <w:p w14:paraId="2405D678" w14:textId="77777777" w:rsidR="00C540F0" w:rsidRDefault="00C540F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1856" w14:textId="77777777" w:rsidR="00C540F0" w:rsidRDefault="00C540F0">
    <w:pPr>
      <w:pStyle w:val="a8"/>
      <w:jc w:val="center"/>
    </w:pPr>
  </w:p>
  <w:p w14:paraId="5AB375AE" w14:textId="77777777" w:rsidR="00C540F0" w:rsidRDefault="00C540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4FB"/>
    <w:multiLevelType w:val="hybridMultilevel"/>
    <w:tmpl w:val="603C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CD5"/>
    <w:multiLevelType w:val="hybridMultilevel"/>
    <w:tmpl w:val="8BAA96BC"/>
    <w:lvl w:ilvl="0" w:tplc="5C189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51D"/>
    <w:multiLevelType w:val="hybridMultilevel"/>
    <w:tmpl w:val="55B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04AF"/>
    <w:multiLevelType w:val="hybridMultilevel"/>
    <w:tmpl w:val="84E00F4C"/>
    <w:lvl w:ilvl="0" w:tplc="264A6C1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EA7E87"/>
    <w:multiLevelType w:val="hybridMultilevel"/>
    <w:tmpl w:val="8DB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508A"/>
    <w:multiLevelType w:val="hybridMultilevel"/>
    <w:tmpl w:val="39FCD876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B2855A7"/>
    <w:multiLevelType w:val="hybridMultilevel"/>
    <w:tmpl w:val="10701978"/>
    <w:lvl w:ilvl="0" w:tplc="F63AC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6C4756"/>
    <w:multiLevelType w:val="hybridMultilevel"/>
    <w:tmpl w:val="336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01B2F"/>
    <w:multiLevelType w:val="hybridMultilevel"/>
    <w:tmpl w:val="3662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A7359"/>
    <w:multiLevelType w:val="hybridMultilevel"/>
    <w:tmpl w:val="09BE17D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41B3DE8"/>
    <w:multiLevelType w:val="hybridMultilevel"/>
    <w:tmpl w:val="9F7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2272D"/>
    <w:multiLevelType w:val="hybridMultilevel"/>
    <w:tmpl w:val="69E2638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F45FD7"/>
    <w:multiLevelType w:val="hybridMultilevel"/>
    <w:tmpl w:val="27FC3B7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1441EEC"/>
    <w:multiLevelType w:val="hybridMultilevel"/>
    <w:tmpl w:val="E9CA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81577"/>
    <w:multiLevelType w:val="hybridMultilevel"/>
    <w:tmpl w:val="529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6301C"/>
    <w:multiLevelType w:val="hybridMultilevel"/>
    <w:tmpl w:val="BCD0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06B3A"/>
    <w:multiLevelType w:val="hybridMultilevel"/>
    <w:tmpl w:val="C8FA9DB2"/>
    <w:lvl w:ilvl="0" w:tplc="00D43F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7085A"/>
    <w:multiLevelType w:val="hybridMultilevel"/>
    <w:tmpl w:val="06984586"/>
    <w:lvl w:ilvl="0" w:tplc="88267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161A1"/>
    <w:multiLevelType w:val="hybridMultilevel"/>
    <w:tmpl w:val="368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A3554"/>
    <w:multiLevelType w:val="hybridMultilevel"/>
    <w:tmpl w:val="207CC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FA2B37"/>
    <w:multiLevelType w:val="hybridMultilevel"/>
    <w:tmpl w:val="4B4A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95E1ACF"/>
    <w:multiLevelType w:val="hybridMultilevel"/>
    <w:tmpl w:val="51D02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99E0340"/>
    <w:multiLevelType w:val="hybridMultilevel"/>
    <w:tmpl w:val="9784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74810"/>
    <w:multiLevelType w:val="hybridMultilevel"/>
    <w:tmpl w:val="8B2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E0DCE"/>
    <w:multiLevelType w:val="hybridMultilevel"/>
    <w:tmpl w:val="09BE17D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2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4"/>
  </w:num>
  <w:num w:numId="6">
    <w:abstractNumId w:val="17"/>
  </w:num>
  <w:num w:numId="7">
    <w:abstractNumId w:val="6"/>
  </w:num>
  <w:num w:numId="8">
    <w:abstractNumId w:val="15"/>
  </w:num>
  <w:num w:numId="9">
    <w:abstractNumId w:val="23"/>
  </w:num>
  <w:num w:numId="10">
    <w:abstractNumId w:val="7"/>
  </w:num>
  <w:num w:numId="11">
    <w:abstractNumId w:val="4"/>
  </w:num>
  <w:num w:numId="12">
    <w:abstractNumId w:val="18"/>
  </w:num>
  <w:num w:numId="13">
    <w:abstractNumId w:val="21"/>
  </w:num>
  <w:num w:numId="14">
    <w:abstractNumId w:val="8"/>
  </w:num>
  <w:num w:numId="15">
    <w:abstractNumId w:val="13"/>
  </w:num>
  <w:num w:numId="16">
    <w:abstractNumId w:val="14"/>
  </w:num>
  <w:num w:numId="17">
    <w:abstractNumId w:val="0"/>
  </w:num>
  <w:num w:numId="18">
    <w:abstractNumId w:val="16"/>
  </w:num>
  <w:num w:numId="19">
    <w:abstractNumId w:val="26"/>
  </w:num>
  <w:num w:numId="20">
    <w:abstractNumId w:val="5"/>
  </w:num>
  <w:num w:numId="21">
    <w:abstractNumId w:val="12"/>
  </w:num>
  <w:num w:numId="22">
    <w:abstractNumId w:val="20"/>
  </w:num>
  <w:num w:numId="23">
    <w:abstractNumId w:val="11"/>
  </w:num>
  <w:num w:numId="24">
    <w:abstractNumId w:val="27"/>
  </w:num>
  <w:num w:numId="25">
    <w:abstractNumId w:val="1"/>
  </w:num>
  <w:num w:numId="26">
    <w:abstractNumId w:val="10"/>
  </w:num>
  <w:num w:numId="27">
    <w:abstractNumId w:val="9"/>
  </w:num>
  <w:num w:numId="28">
    <w:abstractNumId w:val="28"/>
  </w:num>
  <w:num w:numId="29">
    <w:abstractNumId w:val="19"/>
  </w:num>
  <w:num w:numId="30">
    <w:abstractNumId w:val="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4"/>
    <w:rsid w:val="000007CF"/>
    <w:rsid w:val="00004AC3"/>
    <w:rsid w:val="00012F4B"/>
    <w:rsid w:val="00014292"/>
    <w:rsid w:val="0002611A"/>
    <w:rsid w:val="00027051"/>
    <w:rsid w:val="00043820"/>
    <w:rsid w:val="00044CCF"/>
    <w:rsid w:val="000572B8"/>
    <w:rsid w:val="00060BE8"/>
    <w:rsid w:val="0006528D"/>
    <w:rsid w:val="00066D42"/>
    <w:rsid w:val="000B096A"/>
    <w:rsid w:val="000B3A27"/>
    <w:rsid w:val="000B7708"/>
    <w:rsid w:val="000C0A08"/>
    <w:rsid w:val="000C4C7B"/>
    <w:rsid w:val="000D64D0"/>
    <w:rsid w:val="000E18E2"/>
    <w:rsid w:val="000F31FF"/>
    <w:rsid w:val="000F7954"/>
    <w:rsid w:val="000F7FC3"/>
    <w:rsid w:val="001105B0"/>
    <w:rsid w:val="001247C3"/>
    <w:rsid w:val="00130FB4"/>
    <w:rsid w:val="00131441"/>
    <w:rsid w:val="00133AB4"/>
    <w:rsid w:val="00144B9F"/>
    <w:rsid w:val="0014663F"/>
    <w:rsid w:val="0014795C"/>
    <w:rsid w:val="00156DC5"/>
    <w:rsid w:val="0016083D"/>
    <w:rsid w:val="001619F8"/>
    <w:rsid w:val="00170AD0"/>
    <w:rsid w:val="00176846"/>
    <w:rsid w:val="00194204"/>
    <w:rsid w:val="001A1751"/>
    <w:rsid w:val="001B605B"/>
    <w:rsid w:val="001C68A9"/>
    <w:rsid w:val="001D6DBD"/>
    <w:rsid w:val="001D738F"/>
    <w:rsid w:val="001E3A8B"/>
    <w:rsid w:val="001E7083"/>
    <w:rsid w:val="001F1EA4"/>
    <w:rsid w:val="002039A2"/>
    <w:rsid w:val="002043FB"/>
    <w:rsid w:val="00206DA0"/>
    <w:rsid w:val="00220C33"/>
    <w:rsid w:val="00226E8C"/>
    <w:rsid w:val="002277B8"/>
    <w:rsid w:val="00246BFC"/>
    <w:rsid w:val="00250416"/>
    <w:rsid w:val="00250E16"/>
    <w:rsid w:val="00254752"/>
    <w:rsid w:val="00290994"/>
    <w:rsid w:val="00292B31"/>
    <w:rsid w:val="002A6F8E"/>
    <w:rsid w:val="002B26B1"/>
    <w:rsid w:val="002C4705"/>
    <w:rsid w:val="002D4DEB"/>
    <w:rsid w:val="003000E8"/>
    <w:rsid w:val="00300A4B"/>
    <w:rsid w:val="00311A58"/>
    <w:rsid w:val="00327171"/>
    <w:rsid w:val="00335BB8"/>
    <w:rsid w:val="00337D5E"/>
    <w:rsid w:val="00343333"/>
    <w:rsid w:val="003442FB"/>
    <w:rsid w:val="00353717"/>
    <w:rsid w:val="003653E5"/>
    <w:rsid w:val="00365799"/>
    <w:rsid w:val="00366FB0"/>
    <w:rsid w:val="003734CC"/>
    <w:rsid w:val="00377F82"/>
    <w:rsid w:val="003A3B7C"/>
    <w:rsid w:val="003B2824"/>
    <w:rsid w:val="003B7D25"/>
    <w:rsid w:val="003C1CFB"/>
    <w:rsid w:val="003C1EC2"/>
    <w:rsid w:val="003D2681"/>
    <w:rsid w:val="003D58CF"/>
    <w:rsid w:val="003E3F02"/>
    <w:rsid w:val="003E553A"/>
    <w:rsid w:val="003F201D"/>
    <w:rsid w:val="00400CD0"/>
    <w:rsid w:val="004068D7"/>
    <w:rsid w:val="00407377"/>
    <w:rsid w:val="00410FE7"/>
    <w:rsid w:val="0042017E"/>
    <w:rsid w:val="00425962"/>
    <w:rsid w:val="00440FA8"/>
    <w:rsid w:val="00445A9A"/>
    <w:rsid w:val="0044745A"/>
    <w:rsid w:val="004771BC"/>
    <w:rsid w:val="00481B55"/>
    <w:rsid w:val="004861D9"/>
    <w:rsid w:val="00486B31"/>
    <w:rsid w:val="00486C36"/>
    <w:rsid w:val="00497C21"/>
    <w:rsid w:val="004A1CD1"/>
    <w:rsid w:val="004A3C4C"/>
    <w:rsid w:val="004B4D04"/>
    <w:rsid w:val="004C5CF5"/>
    <w:rsid w:val="004C6FCA"/>
    <w:rsid w:val="004D3BA1"/>
    <w:rsid w:val="004E70A8"/>
    <w:rsid w:val="004F44C2"/>
    <w:rsid w:val="0050124B"/>
    <w:rsid w:val="005152BF"/>
    <w:rsid w:val="005220DE"/>
    <w:rsid w:val="00526F79"/>
    <w:rsid w:val="00531D0E"/>
    <w:rsid w:val="00536BC8"/>
    <w:rsid w:val="00540A1E"/>
    <w:rsid w:val="00584D01"/>
    <w:rsid w:val="00590D72"/>
    <w:rsid w:val="00597055"/>
    <w:rsid w:val="005B2C30"/>
    <w:rsid w:val="005B3F81"/>
    <w:rsid w:val="005C1C37"/>
    <w:rsid w:val="005E4626"/>
    <w:rsid w:val="005F0C3F"/>
    <w:rsid w:val="00603AD8"/>
    <w:rsid w:val="00604375"/>
    <w:rsid w:val="0060549F"/>
    <w:rsid w:val="006114DA"/>
    <w:rsid w:val="0061170F"/>
    <w:rsid w:val="006225C6"/>
    <w:rsid w:val="00624437"/>
    <w:rsid w:val="00640990"/>
    <w:rsid w:val="00646DA6"/>
    <w:rsid w:val="00652640"/>
    <w:rsid w:val="0065701D"/>
    <w:rsid w:val="0065787C"/>
    <w:rsid w:val="006612CC"/>
    <w:rsid w:val="00677233"/>
    <w:rsid w:val="00683591"/>
    <w:rsid w:val="006A547E"/>
    <w:rsid w:val="006B6614"/>
    <w:rsid w:val="006B783E"/>
    <w:rsid w:val="006D757C"/>
    <w:rsid w:val="006D75F2"/>
    <w:rsid w:val="006F40E0"/>
    <w:rsid w:val="00703460"/>
    <w:rsid w:val="00706FA3"/>
    <w:rsid w:val="00712424"/>
    <w:rsid w:val="00716658"/>
    <w:rsid w:val="007173B4"/>
    <w:rsid w:val="00730E5D"/>
    <w:rsid w:val="00735D6C"/>
    <w:rsid w:val="0073606B"/>
    <w:rsid w:val="00737C14"/>
    <w:rsid w:val="00741138"/>
    <w:rsid w:val="007474F4"/>
    <w:rsid w:val="00767746"/>
    <w:rsid w:val="00774E93"/>
    <w:rsid w:val="007A22E0"/>
    <w:rsid w:val="007A6C35"/>
    <w:rsid w:val="007B5399"/>
    <w:rsid w:val="007B5A29"/>
    <w:rsid w:val="007C1758"/>
    <w:rsid w:val="007F09DE"/>
    <w:rsid w:val="007F350E"/>
    <w:rsid w:val="007F40BB"/>
    <w:rsid w:val="007F6466"/>
    <w:rsid w:val="00835701"/>
    <w:rsid w:val="00836FD4"/>
    <w:rsid w:val="00845C8B"/>
    <w:rsid w:val="008521DD"/>
    <w:rsid w:val="00852BD9"/>
    <w:rsid w:val="00857631"/>
    <w:rsid w:val="00857757"/>
    <w:rsid w:val="0085794A"/>
    <w:rsid w:val="008634B4"/>
    <w:rsid w:val="008641E2"/>
    <w:rsid w:val="00872A8A"/>
    <w:rsid w:val="00886F1C"/>
    <w:rsid w:val="008935E8"/>
    <w:rsid w:val="0089738A"/>
    <w:rsid w:val="008A4535"/>
    <w:rsid w:val="008A5E05"/>
    <w:rsid w:val="008B0B0E"/>
    <w:rsid w:val="008C6FE8"/>
    <w:rsid w:val="008E1822"/>
    <w:rsid w:val="008E3F20"/>
    <w:rsid w:val="008E42E0"/>
    <w:rsid w:val="00904458"/>
    <w:rsid w:val="00925914"/>
    <w:rsid w:val="009366D8"/>
    <w:rsid w:val="00937875"/>
    <w:rsid w:val="00942F87"/>
    <w:rsid w:val="00974C67"/>
    <w:rsid w:val="0097598E"/>
    <w:rsid w:val="00993BB2"/>
    <w:rsid w:val="009A0D00"/>
    <w:rsid w:val="009A283E"/>
    <w:rsid w:val="009A7D62"/>
    <w:rsid w:val="009D0434"/>
    <w:rsid w:val="009D402D"/>
    <w:rsid w:val="009D7443"/>
    <w:rsid w:val="009E277F"/>
    <w:rsid w:val="009E35B2"/>
    <w:rsid w:val="009F372D"/>
    <w:rsid w:val="00A156DA"/>
    <w:rsid w:val="00A30C57"/>
    <w:rsid w:val="00A40FFC"/>
    <w:rsid w:val="00A45237"/>
    <w:rsid w:val="00A45578"/>
    <w:rsid w:val="00A61F20"/>
    <w:rsid w:val="00A76DDB"/>
    <w:rsid w:val="00A86C49"/>
    <w:rsid w:val="00A97D09"/>
    <w:rsid w:val="00AA30EA"/>
    <w:rsid w:val="00AA6908"/>
    <w:rsid w:val="00AA7666"/>
    <w:rsid w:val="00AB3432"/>
    <w:rsid w:val="00AC091A"/>
    <w:rsid w:val="00AD6A94"/>
    <w:rsid w:val="00AE436E"/>
    <w:rsid w:val="00AE64CD"/>
    <w:rsid w:val="00AE6FAC"/>
    <w:rsid w:val="00AF26F7"/>
    <w:rsid w:val="00B0486D"/>
    <w:rsid w:val="00B103DB"/>
    <w:rsid w:val="00B11394"/>
    <w:rsid w:val="00B17A22"/>
    <w:rsid w:val="00B21C16"/>
    <w:rsid w:val="00B36052"/>
    <w:rsid w:val="00B47E63"/>
    <w:rsid w:val="00B508D5"/>
    <w:rsid w:val="00B55AEC"/>
    <w:rsid w:val="00B62552"/>
    <w:rsid w:val="00B66977"/>
    <w:rsid w:val="00B671F0"/>
    <w:rsid w:val="00B77DD7"/>
    <w:rsid w:val="00BA3A6F"/>
    <w:rsid w:val="00BA7629"/>
    <w:rsid w:val="00BB46F9"/>
    <w:rsid w:val="00BC5681"/>
    <w:rsid w:val="00BD2AB1"/>
    <w:rsid w:val="00BD3096"/>
    <w:rsid w:val="00BD72EB"/>
    <w:rsid w:val="00BE6C7D"/>
    <w:rsid w:val="00BF1A40"/>
    <w:rsid w:val="00C01408"/>
    <w:rsid w:val="00C033FC"/>
    <w:rsid w:val="00C14B41"/>
    <w:rsid w:val="00C15909"/>
    <w:rsid w:val="00C2049E"/>
    <w:rsid w:val="00C20BE0"/>
    <w:rsid w:val="00C33C7A"/>
    <w:rsid w:val="00C37D28"/>
    <w:rsid w:val="00C43B8C"/>
    <w:rsid w:val="00C540F0"/>
    <w:rsid w:val="00C66D68"/>
    <w:rsid w:val="00C67009"/>
    <w:rsid w:val="00C75EA7"/>
    <w:rsid w:val="00C766C1"/>
    <w:rsid w:val="00C766DC"/>
    <w:rsid w:val="00C862F2"/>
    <w:rsid w:val="00C944FC"/>
    <w:rsid w:val="00C9752A"/>
    <w:rsid w:val="00CB0077"/>
    <w:rsid w:val="00CC7861"/>
    <w:rsid w:val="00CE19DA"/>
    <w:rsid w:val="00CF11D1"/>
    <w:rsid w:val="00CF3653"/>
    <w:rsid w:val="00CF7DD2"/>
    <w:rsid w:val="00D05AC2"/>
    <w:rsid w:val="00D10288"/>
    <w:rsid w:val="00D13433"/>
    <w:rsid w:val="00D17E9A"/>
    <w:rsid w:val="00D26FAE"/>
    <w:rsid w:val="00D6443D"/>
    <w:rsid w:val="00D65518"/>
    <w:rsid w:val="00D71B78"/>
    <w:rsid w:val="00D838DC"/>
    <w:rsid w:val="00D970B3"/>
    <w:rsid w:val="00D9717E"/>
    <w:rsid w:val="00DA0115"/>
    <w:rsid w:val="00DB7E75"/>
    <w:rsid w:val="00DC3C37"/>
    <w:rsid w:val="00DE1A4C"/>
    <w:rsid w:val="00DF3E26"/>
    <w:rsid w:val="00E00DAB"/>
    <w:rsid w:val="00E01639"/>
    <w:rsid w:val="00E02C64"/>
    <w:rsid w:val="00E31C69"/>
    <w:rsid w:val="00E4404C"/>
    <w:rsid w:val="00E56EC4"/>
    <w:rsid w:val="00E60D5C"/>
    <w:rsid w:val="00E6279D"/>
    <w:rsid w:val="00E72C2A"/>
    <w:rsid w:val="00E7333F"/>
    <w:rsid w:val="00E747AE"/>
    <w:rsid w:val="00E74BFD"/>
    <w:rsid w:val="00E852E6"/>
    <w:rsid w:val="00E87646"/>
    <w:rsid w:val="00E972AB"/>
    <w:rsid w:val="00EA252A"/>
    <w:rsid w:val="00EA5062"/>
    <w:rsid w:val="00EA6EB4"/>
    <w:rsid w:val="00EB4856"/>
    <w:rsid w:val="00EC0074"/>
    <w:rsid w:val="00EC47B4"/>
    <w:rsid w:val="00ED0CF3"/>
    <w:rsid w:val="00ED417C"/>
    <w:rsid w:val="00EE283F"/>
    <w:rsid w:val="00F010A4"/>
    <w:rsid w:val="00F11F9F"/>
    <w:rsid w:val="00F1654C"/>
    <w:rsid w:val="00F23C7B"/>
    <w:rsid w:val="00F37B44"/>
    <w:rsid w:val="00F64574"/>
    <w:rsid w:val="00F96C6C"/>
    <w:rsid w:val="00FA08C6"/>
    <w:rsid w:val="00FA269E"/>
    <w:rsid w:val="00FB06A9"/>
    <w:rsid w:val="00FC029E"/>
    <w:rsid w:val="00FC46E6"/>
    <w:rsid w:val="00FE50CF"/>
    <w:rsid w:val="00FF327F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8888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2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0C0A08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1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3">
    <w:name w:val="annotation reference"/>
    <w:basedOn w:val="a2"/>
    <w:uiPriority w:val="99"/>
    <w:semiHidden/>
    <w:unhideWhenUsed/>
    <w:rsid w:val="006114D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6114DA"/>
    <w:rPr>
      <w:sz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6114D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114D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114D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7A8F8-380E-4252-88FD-A54F9520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5</cp:revision>
  <dcterms:created xsi:type="dcterms:W3CDTF">2020-04-22T09:23:00Z</dcterms:created>
  <dcterms:modified xsi:type="dcterms:W3CDTF">2020-04-22T09:31:00Z</dcterms:modified>
</cp:coreProperties>
</file>